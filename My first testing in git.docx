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3D65" w:rsidRDefault="007D09E2">
      <w:r>
        <w:t>My first testing in git</w:t>
      </w:r>
      <w:bookmarkStart w:id="0" w:name="_GoBack"/>
      <w:bookmarkEnd w:id="0"/>
    </w:p>
    <w:sectPr w:rsidR="00243D65">
      <w:pgSz w:w="11907" w:h="16840" w:code="9"/>
      <w:pgMar w:top="1134" w:right="1134" w:bottom="1134" w:left="1134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09E2"/>
    <w:rsid w:val="00034CA6"/>
    <w:rsid w:val="0004691D"/>
    <w:rsid w:val="00243D65"/>
    <w:rsid w:val="007D09E2"/>
    <w:rsid w:val="00DA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62A3B012.dotm</Template>
  <TotalTime>2</TotalTime>
  <Pages>1</Pages>
  <Words>5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Geoscience Australia</Company>
  <LinksUpToDate>false</LinksUpToDate>
  <CharactersWithSpaces>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Jin Hong</dc:creator>
  <cp:lastModifiedBy>Jin Hong</cp:lastModifiedBy>
  <cp:revision>1</cp:revision>
  <dcterms:created xsi:type="dcterms:W3CDTF">2016-10-20T03:16:00Z</dcterms:created>
  <dcterms:modified xsi:type="dcterms:W3CDTF">2016-10-20T03:18:00Z</dcterms:modified>
</cp:coreProperties>
</file>